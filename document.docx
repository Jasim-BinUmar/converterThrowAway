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C9A" w:rsidRDefault="004E49B8">
      <w:pPr>
        <w:pStyle w:val="Heading1"/>
        <w:rPr>
          <w:rFonts w:hint="eastAsia"/>
        </w:rPr>
      </w:pPr>
      <w:r>
        <w:t>Requirements:</w:t>
      </w:r>
    </w:p>
    <w:p w:rsidR="00F94C9A" w:rsidRDefault="004E49B8">
      <w:p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Tool to do the following functionalities.</w:t>
      </w:r>
    </w:p>
    <w:p w:rsidR="00F94C9A" w:rsidRDefault="004E49B8">
      <w:p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1) Conversions:</w:t>
      </w:r>
    </w:p>
    <w:p w:rsidR="00F94C9A" w:rsidRDefault="004E49B8">
      <w:pPr>
        <w:spacing w:before="240" w:after="0" w:line="240" w:lineRule="auto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Convert To PDF</w:t>
      </w:r>
    </w:p>
    <w:p w:rsidR="00F94C9A" w:rsidRDefault="004E49B8">
      <w:pPr>
        <w:pStyle w:val="ListParagraph"/>
        <w:numPr>
          <w:ilvl w:val="0"/>
          <w:numId w:val="1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JPG to PDF</w:t>
      </w:r>
    </w:p>
    <w:p w:rsidR="00F94C9A" w:rsidRDefault="004E49B8">
      <w:pPr>
        <w:pStyle w:val="ListParagraph"/>
        <w:numPr>
          <w:ilvl w:val="0"/>
          <w:numId w:val="1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WORD to PDF</w:t>
      </w:r>
    </w:p>
    <w:p w:rsidR="00F94C9A" w:rsidRDefault="004E49B8">
      <w:pPr>
        <w:pStyle w:val="ListParagraph"/>
        <w:numPr>
          <w:ilvl w:val="0"/>
          <w:numId w:val="1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POWERPOINT to PDF</w:t>
      </w:r>
    </w:p>
    <w:p w:rsidR="00F94C9A" w:rsidRDefault="004E49B8">
      <w:pPr>
        <w:pStyle w:val="ListParagraph"/>
        <w:numPr>
          <w:ilvl w:val="0"/>
          <w:numId w:val="1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EXCEL to PDF</w:t>
      </w:r>
    </w:p>
    <w:p w:rsidR="00F94C9A" w:rsidRDefault="004E49B8">
      <w:pPr>
        <w:pStyle w:val="ListParagraph"/>
        <w:numPr>
          <w:ilvl w:val="0"/>
          <w:numId w:val="1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HTML to PDF</w:t>
      </w:r>
    </w:p>
    <w:p w:rsidR="00F94C9A" w:rsidRDefault="004E49B8">
      <w:pPr>
        <w:spacing w:before="240" w:after="0" w:line="240" w:lineRule="auto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Convert from PDF</w:t>
      </w:r>
    </w:p>
    <w:p w:rsidR="00F94C9A" w:rsidRDefault="004E49B8">
      <w:pPr>
        <w:pStyle w:val="ListParagraph"/>
        <w:numPr>
          <w:ilvl w:val="0"/>
          <w:numId w:val="2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PDF to JPG</w:t>
      </w:r>
    </w:p>
    <w:p w:rsidR="00F94C9A" w:rsidRDefault="004E49B8">
      <w:pPr>
        <w:pStyle w:val="ListParagraph"/>
        <w:numPr>
          <w:ilvl w:val="0"/>
          <w:numId w:val="2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PDF to WORD</w:t>
      </w:r>
    </w:p>
    <w:p w:rsidR="00F94C9A" w:rsidRDefault="004E49B8">
      <w:pPr>
        <w:pStyle w:val="ListParagraph"/>
        <w:numPr>
          <w:ilvl w:val="0"/>
          <w:numId w:val="2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PDF to POWERPOINT</w:t>
      </w:r>
    </w:p>
    <w:p w:rsidR="00F94C9A" w:rsidRDefault="004E49B8">
      <w:pPr>
        <w:pStyle w:val="ListParagraph"/>
        <w:numPr>
          <w:ilvl w:val="0"/>
          <w:numId w:val="2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>PDF to EXCEL</w:t>
      </w:r>
    </w:p>
    <w:p w:rsidR="00F94C9A" w:rsidRDefault="004E49B8">
      <w:pPr>
        <w:pStyle w:val="ListParagraph"/>
        <w:numPr>
          <w:ilvl w:val="0"/>
          <w:numId w:val="2"/>
        </w:numPr>
        <w:spacing w:before="240" w:after="0" w:line="240" w:lineRule="auto"/>
        <w:rPr>
          <w:rFonts w:hint="eastAsia"/>
        </w:rPr>
      </w:pPr>
      <w:r>
        <w:rPr>
          <w:rFonts w:eastAsia="Aptos" w:cs="Aptos"/>
        </w:rPr>
        <w:t xml:space="preserve">PDF to </w:t>
      </w:r>
      <w:r>
        <w:rPr>
          <w:rFonts w:eastAsia="Aptos" w:cs="Aptos"/>
        </w:rPr>
        <w:t>PDF/A</w:t>
      </w:r>
    </w:p>
    <w:p w:rsidR="00F94C9A" w:rsidRDefault="004E49B8">
      <w:pPr>
        <w:spacing w:before="240" w:after="0" w:line="240" w:lineRule="auto"/>
        <w:rPr>
          <w:rFonts w:eastAsia="Aptos" w:cs="Aptos"/>
        </w:rPr>
      </w:pPr>
      <w:r>
        <w:rPr>
          <w:rFonts w:eastAsia="Aptos" w:cs="Aptos"/>
        </w:rPr>
        <w:t>2) Free version allows only 10 mb file to be uploaded and paid allows 500 mb.</w:t>
      </w:r>
    </w:p>
    <w:p w:rsidR="00F94C9A" w:rsidRDefault="00F94C9A">
      <w:pPr>
        <w:rPr>
          <w:rFonts w:hint="eastAsia"/>
        </w:rPr>
      </w:pPr>
    </w:p>
    <w:p w:rsidR="00F94C9A" w:rsidRDefault="004E49B8">
      <w:pPr>
        <w:pStyle w:val="Heading1"/>
        <w:rPr>
          <w:rFonts w:hint="eastAsia"/>
        </w:rPr>
      </w:pPr>
      <w:r>
        <w:t>Node Packages for Conversion:</w:t>
      </w:r>
    </w:p>
    <w:p w:rsidR="00F94C9A" w:rsidRDefault="004E49B8">
      <w:pPr>
        <w:pStyle w:val="Heading2"/>
        <w:rPr>
          <w:rFonts w:hint="eastAsia"/>
        </w:rPr>
      </w:pPr>
      <w:r>
        <w:t>Convert to PDF: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Image to Pdf:</w:t>
      </w:r>
      <w:r>
        <w:br/>
      </w:r>
      <w:r>
        <w:rPr>
          <w:rFonts w:eastAsia="Aptos" w:cs="Aptos"/>
          <w:b/>
          <w:bCs/>
        </w:rPr>
        <w:t xml:space="preserve"> </w:t>
      </w:r>
      <w:hyperlink r:id="rId7" w:history="1">
        <w:r>
          <w:rPr>
            <w:rStyle w:val="Hyperlink"/>
            <w:rFonts w:eastAsia="Aptos" w:cs="Aptos"/>
            <w:color w:val="000080"/>
          </w:rPr>
          <w:t>https://www.npmjs.com/package/ima</w:t>
        </w:r>
        <w:r>
          <w:rPr>
            <w:rStyle w:val="Hyperlink"/>
            <w:rFonts w:eastAsia="Aptos" w:cs="Aptos"/>
            <w:color w:val="000080"/>
          </w:rPr>
          <w:t>ge-to-pdf?activeTab=readme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Html to PDF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hyperlink r:id="rId8" w:history="1">
        <w:r>
          <w:rPr>
            <w:rStyle w:val="Hyperlink"/>
            <w:rFonts w:eastAsia="Aptos" w:cs="Aptos"/>
            <w:color w:val="000080"/>
          </w:rPr>
          <w:t>https://www.npmjs.com/package/html-pdf-node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Word to PDF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hyperlink r:id="rId9" w:history="1">
        <w:r>
          <w:rPr>
            <w:rStyle w:val="Hyperlink"/>
            <w:rFonts w:eastAsia="Aptos" w:cs="Aptos"/>
            <w:color w:val="000080"/>
          </w:rPr>
          <w:t>https://gotenberg.dev/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Word to HTML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hyperlink r:id="rId10" w:history="1">
        <w:r>
          <w:rPr>
            <w:rStyle w:val="Hyperlink"/>
            <w:rFonts w:eastAsia="Aptos" w:cs="Aptos"/>
            <w:color w:val="000080"/>
          </w:rPr>
          <w:t>https://www.npmjs.com/package/converithtmldocx2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lastRenderedPageBreak/>
        <w:t>Powerpoint to PDF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</w:rPr>
        <w:t>Paid:</w:t>
      </w:r>
      <w:r>
        <w:br/>
      </w:r>
      <w:r>
        <w:rPr>
          <w:rFonts w:eastAsia="Aptos" w:cs="Aptos"/>
        </w:rPr>
        <w:t xml:space="preserve"> </w:t>
      </w:r>
      <w:hyperlink r:id="rId11" w:history="1">
        <w:r>
          <w:rPr>
            <w:rStyle w:val="Hyperlink"/>
            <w:rFonts w:eastAsia="Aptos" w:cs="Aptos"/>
            <w:color w:val="000080"/>
          </w:rPr>
          <w:t>https://purchase.aspose.com/pricing/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</w:rPr>
        <w:t>Free:</w:t>
      </w:r>
      <w:r>
        <w:br/>
      </w:r>
      <w:r>
        <w:rPr>
          <w:rFonts w:eastAsia="Aptos" w:cs="Aptos"/>
        </w:rPr>
        <w:t xml:space="preserve"> </w:t>
      </w:r>
      <w:hyperlink r:id="rId12" w:history="1">
        <w:r>
          <w:rPr>
            <w:rStyle w:val="Hyperlink"/>
            <w:rFonts w:eastAsia="Aptos" w:cs="Aptos"/>
            <w:color w:val="000080"/>
          </w:rPr>
          <w:t>https://www.npmjs.com/package/@hckrnews/ppt2pdf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Excel to PDF</w:t>
      </w:r>
    </w:p>
    <w:p w:rsidR="00F94C9A" w:rsidRDefault="004E49B8">
      <w:pPr>
        <w:spacing w:before="240" w:after="0" w:line="240" w:lineRule="auto"/>
        <w:ind w:left="720"/>
        <w:rPr>
          <w:rFonts w:eastAsia="Aptos" w:cs="Aptos"/>
        </w:rPr>
      </w:pPr>
      <w:r>
        <w:rPr>
          <w:rFonts w:eastAsia="Aptos" w:cs="Aptos"/>
        </w:rPr>
        <w:t>1) xls to pdf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</w:rPr>
        <w:t xml:space="preserve">Paid solution: </w:t>
      </w:r>
      <w:hyperlink r:id="rId13" w:history="1">
        <w:r>
          <w:rPr>
            <w:rStyle w:val="Hyperlink"/>
            <w:rFonts w:eastAsia="Aptos" w:cs="Aptos"/>
            <w:color w:val="000080"/>
          </w:rPr>
          <w:t>https://blog.groupdocs.clo</w:t>
        </w:r>
        <w:r>
          <w:rPr>
            <w:rStyle w:val="Hyperlink"/>
            <w:rFonts w:eastAsia="Aptos" w:cs="Aptos"/>
            <w:color w:val="000080"/>
          </w:rPr>
          <w:t>ud/conversion/convert-excel-sheets-to-</w:t>
        </w:r>
      </w:hyperlink>
      <w:r>
        <w:tab/>
      </w:r>
      <w:r>
        <w:rPr>
          <w:rStyle w:val="Hyperlink"/>
          <w:rFonts w:eastAsia="Aptos" w:cs="Aptos"/>
          <w:color w:val="000080"/>
        </w:rPr>
        <w:t>pdf-in-node-js/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</w:rPr>
        <w:t>2) xls to csv then to JSON to html with css then to pdf.</w:t>
      </w:r>
    </w:p>
    <w:p w:rsidR="00F94C9A" w:rsidRDefault="00F94C9A">
      <w:pPr>
        <w:rPr>
          <w:rFonts w:hint="eastAsia"/>
        </w:rPr>
      </w:pPr>
    </w:p>
    <w:p w:rsidR="00F94C9A" w:rsidRDefault="004E49B8">
      <w:pPr>
        <w:pStyle w:val="Heading2"/>
        <w:rPr>
          <w:rFonts w:hint="eastAsia"/>
        </w:rPr>
      </w:pPr>
      <w:r>
        <w:t>Convert from PDF: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PDF to Jpg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hyperlink r:id="rId14" w:history="1">
        <w:r>
          <w:rPr>
            <w:rStyle w:val="Hyperlink"/>
            <w:rFonts w:eastAsia="Aptos" w:cs="Aptos"/>
            <w:color w:val="000080"/>
          </w:rPr>
          <w:t>https://www.npmjs.com/package/pdf-to-img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PDF to ppt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hyperlink r:id="rId15" w:history="1">
        <w:r>
          <w:rPr>
            <w:rStyle w:val="Hyperlink"/>
            <w:rFonts w:eastAsia="Aptos" w:cs="Aptos"/>
            <w:color w:val="000080"/>
          </w:rPr>
          <w:t>https://www.npmjs.com/package/pdf-officegen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PDF to Word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hyperlink r:id="rId16" w:history="1">
        <w:r>
          <w:rPr>
            <w:rStyle w:val="Hyperlink"/>
            <w:rFonts w:eastAsia="Aptos" w:cs="Aptos"/>
            <w:color w:val="000080"/>
          </w:rPr>
          <w:t>https://www.npmjs.com/package/pdf-officegen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PDF to Excel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hyperlink r:id="rId17" w:history="1">
        <w:r>
          <w:rPr>
            <w:rStyle w:val="Hyperlink"/>
            <w:rFonts w:eastAsia="Aptos" w:cs="Aptos"/>
            <w:color w:val="000080"/>
          </w:rPr>
          <w:t>https://npm.io/package/pdf-to-excel</w:t>
        </w:r>
      </w:hyperlink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PDF to PDF/A</w:t>
      </w:r>
    </w:p>
    <w:p w:rsidR="00F94C9A" w:rsidRDefault="004E49B8">
      <w:pPr>
        <w:spacing w:before="240" w:after="0" w:line="240" w:lineRule="auto"/>
        <w:ind w:left="720"/>
        <w:rPr>
          <w:rFonts w:eastAsia="Aptos" w:cs="Aptos"/>
        </w:rPr>
      </w:pPr>
      <w:r>
        <w:rPr>
          <w:rFonts w:eastAsia="Aptos" w:cs="Aptos"/>
        </w:rPr>
        <w:t>Not available.</w:t>
      </w:r>
    </w:p>
    <w:p w:rsidR="00F94C9A" w:rsidRDefault="00F94C9A">
      <w:pPr>
        <w:spacing w:before="240" w:after="0" w:line="240" w:lineRule="auto"/>
        <w:ind w:left="720"/>
        <w:rPr>
          <w:rFonts w:eastAsia="Aptos" w:cs="Aptos"/>
        </w:rPr>
      </w:pPr>
    </w:p>
    <w:p w:rsidR="00F94C9A" w:rsidRDefault="00F94C9A">
      <w:pPr>
        <w:spacing w:before="240" w:after="0" w:line="240" w:lineRule="auto"/>
        <w:ind w:left="720"/>
        <w:rPr>
          <w:rFonts w:eastAsia="Aptos" w:cs="Aptos"/>
        </w:rPr>
      </w:pPr>
    </w:p>
    <w:p w:rsidR="00F94C9A" w:rsidRDefault="004E49B8">
      <w:pPr>
        <w:pStyle w:val="Heading1"/>
        <w:spacing w:before="240" w:after="0" w:line="240" w:lineRule="auto"/>
        <w:rPr>
          <w:rFonts w:hint="eastAsia"/>
        </w:rPr>
      </w:pPr>
      <w:r>
        <w:t>Python Package for Conversion:</w:t>
      </w:r>
    </w:p>
    <w:p w:rsidR="00F94C9A" w:rsidRDefault="004E49B8">
      <w:pPr>
        <w:spacing w:before="240" w:after="0" w:line="240" w:lineRule="auto"/>
        <w:ind w:left="720"/>
        <w:rPr>
          <w:rFonts w:hint="eastAsia"/>
        </w:rPr>
      </w:pPr>
      <w:r>
        <w:rPr>
          <w:rFonts w:eastAsia="Aptos" w:cs="Aptos"/>
          <w:b/>
          <w:bCs/>
        </w:rPr>
        <w:t>Excel to PDF:</w:t>
      </w:r>
      <w:r>
        <w:br/>
      </w:r>
      <w:r>
        <w:rPr>
          <w:rFonts w:eastAsia="Aptos" w:cs="Aptos"/>
          <w:b/>
          <w:bCs/>
        </w:rPr>
        <w:t xml:space="preserve"> </w:t>
      </w:r>
      <w:hyperlink r:id="rId18" w:history="1">
        <w:r>
          <w:rPr>
            <w:rStyle w:val="Hyperlink"/>
            <w:rFonts w:eastAsia="Aptos" w:cs="Aptos"/>
            <w:color w:val="000080"/>
          </w:rPr>
          <w:t>https://www.geeksforgeeks.org/convert-excel-to-pdf-using-python/</w:t>
        </w:r>
      </w:hyperlink>
    </w:p>
    <w:p w:rsidR="00F94C9A" w:rsidRDefault="00F94C9A">
      <w:pPr>
        <w:spacing w:before="240" w:after="0" w:line="240" w:lineRule="auto"/>
        <w:rPr>
          <w:rFonts w:eastAsia="Aptos" w:cs="Aptos"/>
        </w:rPr>
      </w:pPr>
    </w:p>
    <w:p w:rsidR="00F94C9A" w:rsidRDefault="004E49B8">
      <w:pPr>
        <w:pStyle w:val="Heading1"/>
        <w:rPr>
          <w:rFonts w:hint="eastAsia"/>
        </w:rPr>
      </w:pPr>
      <w:r>
        <w:t>Package Throw away tests: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94C9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Conversion Type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Package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F94C9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</w:rPr>
            </w:pPr>
            <w:r>
              <w:t>PDF to image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</w:rPr>
            </w:pPr>
            <w:r>
              <w:t>pdf-img-convert.js</w:t>
            </w:r>
          </w:p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</w:rPr>
            </w:pPr>
            <w:r>
              <w:t>https://shorturl.at/xrm5z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Works Fine</w:t>
            </w:r>
          </w:p>
        </w:tc>
      </w:tr>
      <w:tr w:rsidR="00F94C9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</w:rPr>
            </w:pPr>
            <w:r>
              <w:t>Image to PDF</w:t>
            </w:r>
          </w:p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</w:rPr>
            </w:pPr>
            <w:r>
              <w:t>image-to-pdf</w:t>
            </w:r>
          </w:p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</w:rPr>
            </w:pPr>
            <w:r>
              <w:t>https://shorturl.at/nnMtO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4E49B8">
            <w:pPr>
              <w:spacing w:after="0" w:line="240" w:lineRule="auto"/>
              <w:rPr>
                <w:rFonts w:hint="eastAsia"/>
                <w:color w:val="404040"/>
              </w:rPr>
            </w:pPr>
            <w:r>
              <w:rPr>
                <w:color w:val="404040"/>
              </w:rPr>
              <w:t>Test in process</w:t>
            </w:r>
          </w:p>
        </w:tc>
      </w:tr>
      <w:tr w:rsidR="00F94C9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</w:tr>
      <w:tr w:rsidR="00F94C9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</w:tr>
      <w:tr w:rsidR="00F94C9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</w:tr>
      <w:tr w:rsidR="00F94C9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</w:tr>
      <w:tr w:rsidR="00F94C9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C9A" w:rsidRDefault="00F94C9A">
            <w:pPr>
              <w:spacing w:after="0" w:line="240" w:lineRule="auto"/>
              <w:rPr>
                <w:rFonts w:hint="eastAsia"/>
              </w:rPr>
            </w:pPr>
          </w:p>
        </w:tc>
      </w:tr>
    </w:tbl>
    <w:p w:rsidR="00F94C9A" w:rsidRDefault="00F94C9A">
      <w:pPr>
        <w:rPr>
          <w:rFonts w:hint="eastAsia"/>
        </w:rPr>
      </w:pPr>
    </w:p>
    <w:sectPr w:rsidR="00F94C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E49B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000000" w:rsidRDefault="004E49B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E49B8">
      <w:pPr>
        <w:spacing w:after="0" w:line="240" w:lineRule="auto"/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4E49B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2DD"/>
    <w:multiLevelType w:val="multilevel"/>
    <w:tmpl w:val="098C9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942C42"/>
    <w:multiLevelType w:val="multilevel"/>
    <w:tmpl w:val="589CA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94C9A"/>
    <w:rsid w:val="004E49B8"/>
    <w:rsid w:val="00F9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D5BD0-D2BD-4BEA-A355-12A95DA7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S Mincho" w:hAnsi="Aptos" w:cs="Arial"/>
        <w:sz w:val="24"/>
        <w:szCs w:val="24"/>
        <w:lang w:val="en-US" w:eastAsia="ja-JP" w:bidi="ar-SA"/>
      </w:rPr>
    </w:rPrDefault>
    <w:pPrDefault>
      <w:pPr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Gothic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MS Gothic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MS Gothic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MS Gothic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MS Gothic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MS Gothic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MS Gothic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MS Gothic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MS Gothic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MS Gothic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MS Gothic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MS Gothic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MS Gothic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MS Gothic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MS Gothic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MS Gothic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MS Gothic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MS Gothic" w:cs="Times New Roman"/>
      <w:color w:val="272727"/>
    </w:rPr>
  </w:style>
  <w:style w:type="character" w:customStyle="1" w:styleId="TitleChar">
    <w:name w:val="Title Char"/>
    <w:basedOn w:val="DefaultParagraphFont"/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MS Gothic" w:cs="Times New Roma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rFonts w:eastAsia="MS Gothic" w:cs="Times New Roman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tml-pdf-node" TargetMode="External"/><Relationship Id="rId13" Type="http://schemas.openxmlformats.org/officeDocument/2006/relationships/hyperlink" Target="https://blog.groupdocs.cloud/conversion/convert-excel-sheets-to-pdf-in-node-js/" TargetMode="External"/><Relationship Id="rId18" Type="http://schemas.openxmlformats.org/officeDocument/2006/relationships/hyperlink" Target="https://www.geeksforgeeks.org/convert-excel-to-pdf-using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image-to-pdf?activeTab=readme" TargetMode="External"/><Relationship Id="rId12" Type="http://schemas.openxmlformats.org/officeDocument/2006/relationships/hyperlink" Target="https://www.npmjs.com/package/@hckrnews/ppt2pdf" TargetMode="External"/><Relationship Id="rId17" Type="http://schemas.openxmlformats.org/officeDocument/2006/relationships/hyperlink" Target="https://npm.io/package/pdf-to-exc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pdf-officeg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rchase.aspose.com/pric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pdf-officegen" TargetMode="External"/><Relationship Id="rId10" Type="http://schemas.openxmlformats.org/officeDocument/2006/relationships/hyperlink" Target="https://www.npmjs.com/package/converithtmldocx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tenberg.dev/" TargetMode="External"/><Relationship Id="rId14" Type="http://schemas.openxmlformats.org/officeDocument/2006/relationships/hyperlink" Target="https://www.npmjs.com/package/pdf-to-im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01-131202-012</dc:creator>
  <dc:description/>
  <cp:lastModifiedBy>app</cp:lastModifiedBy>
  <cp:revision>2</cp:revision>
  <dcterms:created xsi:type="dcterms:W3CDTF">2025-01-27T22:16:00Z</dcterms:created>
  <dcterms:modified xsi:type="dcterms:W3CDTF">2025-01-27T22:16:00Z</dcterms:modified>
</cp:coreProperties>
</file>